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F2D" w:rsidRPr="00485236" w:rsidRDefault="006E4F2D" w:rsidP="00485236">
      <w:pPr>
        <w:pStyle w:val="1"/>
        <w:spacing w:after="400"/>
      </w:pPr>
      <w:r w:rsidRPr="00485236">
        <w:rPr>
          <w:rFonts w:hint="eastAsia"/>
        </w:rPr>
        <w:t>B</w:t>
      </w:r>
      <w:r w:rsidRPr="00485236">
        <w:t>utton</w:t>
      </w:r>
    </w:p>
    <w:p w:rsidR="006E4F2D" w:rsidRPr="00485236" w:rsidRDefault="006E4F2D" w:rsidP="00485236">
      <w:pPr>
        <w:pStyle w:val="2"/>
        <w:spacing w:before="300" w:after="100"/>
      </w:pPr>
      <w:r w:rsidRPr="00485236">
        <w:rPr>
          <w:rFonts w:hint="eastAsia"/>
        </w:rPr>
        <w:t>Event</w:t>
      </w:r>
    </w:p>
    <w:p w:rsidR="000E1F25" w:rsidRDefault="000E1F25" w:rsidP="000E1F25">
      <w:pPr>
        <w:ind w:firstLine="240"/>
        <w:rPr>
          <w:rFonts w:hint="eastAsia"/>
        </w:rPr>
      </w:pPr>
      <w:proofErr w:type="spellStart"/>
      <w:r>
        <w:rPr>
          <w:rFonts w:hint="eastAsia"/>
        </w:rPr>
        <w:t>setOnClickListener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設定按下按鈕事件</w:t>
      </w:r>
    </w:p>
    <w:p w:rsidR="000E1F25" w:rsidRDefault="000E1F25" w:rsidP="000E1F25">
      <w:pPr>
        <w:ind w:firstLine="240"/>
        <w:rPr>
          <w:rFonts w:hint="eastAsia"/>
        </w:rPr>
      </w:pPr>
      <w:proofErr w:type="spellStart"/>
      <w:r>
        <w:rPr>
          <w:rFonts w:hint="eastAsia"/>
        </w:rPr>
        <w:t>setOnLongClickListener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設定長按按鈕事件</w:t>
      </w:r>
    </w:p>
    <w:p w:rsidR="000E1F25" w:rsidRDefault="000E1F25" w:rsidP="000E1F25">
      <w:pPr>
        <w:ind w:firstLine="240"/>
        <w:rPr>
          <w:rFonts w:hint="eastAsia"/>
        </w:rPr>
      </w:pPr>
      <w:proofErr w:type="spellStart"/>
      <w:r>
        <w:rPr>
          <w:rFonts w:hint="eastAsia"/>
        </w:rPr>
        <w:t>setOnFocusChangeListener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設定按鈕焦點改變事件</w:t>
      </w:r>
    </w:p>
    <w:p w:rsidR="000E1F25" w:rsidRDefault="000E1F25" w:rsidP="000E1F25">
      <w:pPr>
        <w:ind w:firstLine="240"/>
      </w:pPr>
      <w:proofErr w:type="spellStart"/>
      <w:r>
        <w:rPr>
          <w:rFonts w:hint="eastAsia"/>
        </w:rPr>
        <w:t>setOnTouchListener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設定按紐觸碰監聽事件</w:t>
      </w:r>
    </w:p>
    <w:p w:rsidR="006E4F2D" w:rsidRDefault="006E4F2D" w:rsidP="006E4F2D">
      <w:pPr>
        <w:pStyle w:val="3"/>
        <w:snapToGrid/>
        <w:spacing w:beforeLines="100" w:before="400" w:after="100"/>
      </w:pPr>
      <w:r w:rsidRPr="0060318F">
        <w:rPr>
          <w:rFonts w:hint="eastAsia"/>
        </w:rPr>
        <w:t>使用匿名</w:t>
      </w:r>
      <w:r w:rsidR="00EF3D39">
        <w:rPr>
          <w:rFonts w:hint="eastAsia"/>
        </w:rPr>
        <w:t>型態</w:t>
      </w:r>
      <w:r w:rsidRPr="0060318F">
        <w:rPr>
          <w:rFonts w:hint="eastAsia"/>
        </w:rPr>
        <w:t>Implement OnClickListener</w:t>
      </w:r>
      <w:r w:rsidRPr="0060318F">
        <w:rPr>
          <w:rFonts w:hint="eastAsia"/>
        </w:rPr>
        <w:t>寫法</w:t>
      </w:r>
    </w:p>
    <w:p w:rsidR="0006454D" w:rsidRDefault="006E4F2D" w:rsidP="006E4F2D">
      <w:pPr>
        <w:pStyle w:val="a2"/>
        <w:ind w:firstLine="240"/>
      </w:pPr>
      <w:r w:rsidRPr="00796FA9">
        <w:t>MainActivity.java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加入</w:t>
      </w:r>
    </w:p>
    <w:p w:rsidR="0006454D" w:rsidRDefault="006E4F2D" w:rsidP="006E4F2D">
      <w:pPr>
        <w:pStyle w:val="ad"/>
        <w:ind w:left="240" w:hanging="240"/>
      </w:pPr>
      <w:r w:rsidRPr="00796FA9">
        <w:t xml:space="preserve">Button </w:t>
      </w:r>
      <w:proofErr w:type="spellStart"/>
      <w:r w:rsidRPr="00796FA9">
        <w:t>button</w:t>
      </w:r>
      <w:proofErr w:type="spellEnd"/>
      <w:r w:rsidRPr="00796FA9">
        <w:t> = (Button)</w:t>
      </w:r>
      <w:proofErr w:type="spellStart"/>
      <w:r w:rsidRPr="00796FA9">
        <w:t>findViewById</w:t>
      </w:r>
      <w:proofErr w:type="spellEnd"/>
      <w:r w:rsidRPr="00796FA9">
        <w:t>(</w:t>
      </w:r>
      <w:proofErr w:type="spellStart"/>
      <w:r w:rsidRPr="00796FA9">
        <w:t>R.id.</w:t>
      </w:r>
      <w:r w:rsidRPr="00796FA9">
        <w:rPr>
          <w:rStyle w:val="af2"/>
          <w:i w:val="0"/>
          <w:iCs w:val="0"/>
        </w:rPr>
        <w:t>Button</w:t>
      </w:r>
      <w:proofErr w:type="spellEnd"/>
      <w:r w:rsidRPr="00796FA9">
        <w:t>);</w:t>
      </w:r>
    </w:p>
    <w:p w:rsidR="0006454D" w:rsidRDefault="0006454D" w:rsidP="006E4F2D">
      <w:pPr>
        <w:pStyle w:val="ad"/>
        <w:ind w:left="240" w:hanging="240"/>
      </w:pPr>
    </w:p>
    <w:p w:rsidR="0006454D" w:rsidRDefault="006E4F2D" w:rsidP="006E4F2D">
      <w:pPr>
        <w:pStyle w:val="ad"/>
        <w:ind w:left="240" w:hanging="240"/>
      </w:pPr>
      <w:proofErr w:type="spellStart"/>
      <w:proofErr w:type="gramStart"/>
      <w:r w:rsidRPr="00796FA9">
        <w:t>button.setOnClickListener</w:t>
      </w:r>
      <w:proofErr w:type="spellEnd"/>
      <w:proofErr w:type="gramEnd"/>
      <w:r w:rsidRPr="00796FA9">
        <w:t>(</w:t>
      </w:r>
      <w:r w:rsidRPr="00796FA9">
        <w:rPr>
          <w:rStyle w:val="af3"/>
          <w:b w:val="0"/>
          <w:bCs w:val="0"/>
        </w:rPr>
        <w:t>new</w:t>
      </w:r>
      <w:r w:rsidRPr="00796FA9">
        <w:t> </w:t>
      </w:r>
      <w:proofErr w:type="spellStart"/>
      <w:r w:rsidRPr="00796FA9">
        <w:t>Button.OnClickListener</w:t>
      </w:r>
      <w:proofErr w:type="spellEnd"/>
      <w:r w:rsidRPr="00796FA9">
        <w:t>(){</w:t>
      </w:r>
    </w:p>
    <w:p w:rsidR="0006454D" w:rsidRDefault="006E4F2D" w:rsidP="006E4F2D">
      <w:pPr>
        <w:pStyle w:val="ad"/>
        <w:ind w:left="240" w:hanging="240"/>
      </w:pPr>
      <w:r w:rsidRPr="00796FA9">
        <w:t>@Override</w:t>
      </w:r>
    </w:p>
    <w:p w:rsidR="006E4F2D" w:rsidRPr="00796FA9" w:rsidRDefault="0006454D" w:rsidP="006E4F2D">
      <w:pPr>
        <w:pStyle w:val="ad"/>
        <w:ind w:left="240" w:hanging="240"/>
      </w:pPr>
      <w:r>
        <w:rPr>
          <w:rStyle w:val="af3"/>
          <w:b w:val="0"/>
          <w:bCs w:val="0"/>
        </w:rPr>
        <w:tab/>
      </w:r>
      <w:r w:rsidR="006E4F2D" w:rsidRPr="00796FA9">
        <w:rPr>
          <w:rStyle w:val="af3"/>
          <w:b w:val="0"/>
          <w:bCs w:val="0"/>
        </w:rPr>
        <w:t>public</w:t>
      </w:r>
      <w:r w:rsidR="006E4F2D">
        <w:rPr>
          <w:rStyle w:val="af3"/>
          <w:rFonts w:hint="eastAsia"/>
          <w:b w:val="0"/>
          <w:bCs w:val="0"/>
        </w:rPr>
        <w:t xml:space="preserve"> </w:t>
      </w:r>
      <w:r w:rsidR="006E4F2D" w:rsidRPr="00796FA9">
        <w:rPr>
          <w:rStyle w:val="af3"/>
          <w:b w:val="0"/>
          <w:bCs w:val="0"/>
        </w:rPr>
        <w:t>void</w:t>
      </w:r>
      <w:r w:rsidR="006E4F2D" w:rsidRPr="00796FA9">
        <w:t> </w:t>
      </w:r>
      <w:proofErr w:type="spellStart"/>
      <w:proofErr w:type="gramStart"/>
      <w:r w:rsidR="006E4F2D" w:rsidRPr="00796FA9">
        <w:t>onClick</w:t>
      </w:r>
      <w:proofErr w:type="spellEnd"/>
      <w:r w:rsidR="006E4F2D" w:rsidRPr="00796FA9">
        <w:t>(</w:t>
      </w:r>
      <w:proofErr w:type="gramEnd"/>
      <w:r w:rsidR="006E4F2D" w:rsidRPr="00796FA9">
        <w:t>View v)</w:t>
      </w:r>
      <w:r>
        <w:t>{</w:t>
      </w:r>
    </w:p>
    <w:p w:rsidR="0006454D" w:rsidRDefault="0006454D" w:rsidP="006E4F2D">
      <w:pPr>
        <w:pStyle w:val="ad"/>
        <w:ind w:left="240" w:hanging="240"/>
      </w:pPr>
      <w:r>
        <w:t>//</w:t>
      </w:r>
      <w:r w:rsidR="006E4F2D" w:rsidRPr="00796FA9">
        <w:rPr>
          <w:rStyle w:val="af3"/>
          <w:b w:val="0"/>
          <w:bCs w:val="0"/>
        </w:rPr>
        <w:t>TODO</w:t>
      </w:r>
      <w:r w:rsidR="006E4F2D" w:rsidRPr="00796FA9">
        <w:t> Auto-generated method stub</w:t>
      </w:r>
    </w:p>
    <w:p w:rsidR="0006454D" w:rsidRDefault="0006454D" w:rsidP="006E4F2D">
      <w:pPr>
        <w:pStyle w:val="ad"/>
        <w:ind w:left="240" w:hanging="240"/>
      </w:pPr>
      <w:r>
        <w:tab/>
      </w:r>
      <w:r>
        <w:tab/>
      </w:r>
      <w:proofErr w:type="spellStart"/>
      <w:proofErr w:type="gramStart"/>
      <w:r w:rsidR="006E4F2D">
        <w:rPr>
          <w:rFonts w:hint="eastAsia"/>
        </w:rPr>
        <w:t>button</w:t>
      </w:r>
      <w:r w:rsidR="006E4F2D" w:rsidRPr="00796FA9">
        <w:t>.setText</w:t>
      </w:r>
      <w:proofErr w:type="spellEnd"/>
      <w:proofErr w:type="gramEnd"/>
      <w:r w:rsidR="006E4F2D" w:rsidRPr="00796FA9">
        <w:t>("</w:t>
      </w:r>
      <w:r w:rsidR="006E4F2D">
        <w:rPr>
          <w:rFonts w:hint="eastAsia"/>
        </w:rPr>
        <w:t>Hello, Button</w:t>
      </w:r>
      <w:r w:rsidR="006E4F2D" w:rsidRPr="00796FA9">
        <w:t>");</w:t>
      </w:r>
    </w:p>
    <w:p w:rsidR="0006454D" w:rsidRDefault="0006454D" w:rsidP="0006454D">
      <w:pPr>
        <w:pStyle w:val="ad"/>
        <w:ind w:left="240" w:hanging="240"/>
      </w:pPr>
      <w:r>
        <w:tab/>
      </w:r>
      <w:r w:rsidR="006E4F2D" w:rsidRPr="00796FA9">
        <w:t>}</w:t>
      </w:r>
    </w:p>
    <w:p w:rsidR="0006454D" w:rsidRDefault="006E4F2D" w:rsidP="0006454D">
      <w:pPr>
        <w:pStyle w:val="ad"/>
        <w:ind w:left="240" w:hanging="240"/>
      </w:pPr>
      <w:r w:rsidRPr="00796FA9">
        <w:t>});</w:t>
      </w:r>
    </w:p>
    <w:p w:rsidR="006E4F2D" w:rsidRDefault="006E4F2D" w:rsidP="006E4F2D">
      <w:pPr>
        <w:pStyle w:val="3"/>
        <w:snapToGrid/>
        <w:spacing w:beforeLines="100" w:before="400" w:after="100"/>
      </w:pPr>
      <w:bookmarkStart w:id="0" w:name="_GoBack"/>
      <w:bookmarkEnd w:id="0"/>
      <w:r w:rsidRPr="0060318F">
        <w:rPr>
          <w:rFonts w:hint="eastAsia"/>
        </w:rPr>
        <w:t>使用一般類別</w:t>
      </w:r>
      <w:r w:rsidRPr="0060318F">
        <w:rPr>
          <w:rFonts w:hint="eastAsia"/>
        </w:rPr>
        <w:t xml:space="preserve"> Implement OnClickListener</w:t>
      </w:r>
      <w:r w:rsidRPr="0060318F">
        <w:rPr>
          <w:rFonts w:hint="eastAsia"/>
        </w:rPr>
        <w:t>寫法</w:t>
      </w:r>
    </w:p>
    <w:p w:rsidR="0006454D" w:rsidRDefault="006E4F2D" w:rsidP="006E4F2D">
      <w:pPr>
        <w:pStyle w:val="a2"/>
        <w:ind w:firstLine="240"/>
      </w:pPr>
      <w:r w:rsidRPr="00796FA9">
        <w:t>MainActivity.java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加入</w:t>
      </w:r>
    </w:p>
    <w:p w:rsidR="0006454D" w:rsidRDefault="0006454D" w:rsidP="006E4F2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r w:rsidR="006E4F2D">
        <w:t xml:space="preserve">Button </w:t>
      </w:r>
      <w:proofErr w:type="spellStart"/>
      <w:r w:rsidR="006E4F2D">
        <w:t>btn</w:t>
      </w:r>
      <w:proofErr w:type="spellEnd"/>
      <w:r w:rsidR="006E4F2D" w:rsidRPr="0060318F">
        <w:t xml:space="preserve"> = (Bu</w:t>
      </w:r>
      <w:r w:rsidR="006E4F2D">
        <w:t>tton)</w:t>
      </w:r>
      <w:proofErr w:type="spellStart"/>
      <w:r w:rsidR="006E4F2D">
        <w:t>findViewById</w:t>
      </w:r>
      <w:proofErr w:type="spellEnd"/>
      <w:r w:rsidR="006E4F2D">
        <w:t>(</w:t>
      </w:r>
      <w:proofErr w:type="spellStart"/>
      <w:r w:rsidR="006E4F2D">
        <w:t>R.id.btn</w:t>
      </w:r>
      <w:proofErr w:type="spellEnd"/>
      <w:r w:rsidR="006E4F2D" w:rsidRPr="0060318F">
        <w:t>);</w:t>
      </w:r>
    </w:p>
    <w:p w:rsidR="006E4F2D" w:rsidRPr="0060318F" w:rsidRDefault="0006454D" w:rsidP="006E4F2D">
      <w:pPr>
        <w:pStyle w:val="ad"/>
        <w:ind w:left="240" w:hanging="24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6E4F2D">
        <w:t>btn</w:t>
      </w:r>
      <w:r w:rsidR="006E4F2D" w:rsidRPr="0060318F">
        <w:t>.setOnClickListener</w:t>
      </w:r>
      <w:proofErr w:type="spellEnd"/>
      <w:proofErr w:type="gramEnd"/>
      <w:r w:rsidR="006E4F2D" w:rsidRPr="0060318F">
        <w:t>(this);</w:t>
      </w:r>
    </w:p>
    <w:p w:rsidR="0006454D" w:rsidRDefault="006E4F2D" w:rsidP="006E4F2D">
      <w:pPr>
        <w:pStyle w:val="a2"/>
        <w:ind w:firstLine="24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的</w:t>
      </w:r>
      <w:r>
        <w:rPr>
          <w:rFonts w:hint="eastAsia"/>
        </w:rPr>
        <w:t>method</w:t>
      </w:r>
    </w:p>
    <w:p w:rsidR="0006454D" w:rsidRDefault="0006454D" w:rsidP="006E4F2D">
      <w:pPr>
        <w:pStyle w:val="ad"/>
        <w:ind w:left="240" w:hanging="240"/>
      </w:pPr>
      <w:r>
        <w:tab/>
      </w:r>
      <w:r>
        <w:tab/>
      </w:r>
      <w:r w:rsidR="006E4F2D" w:rsidRPr="0060318F">
        <w:t xml:space="preserve">public void </w:t>
      </w:r>
      <w:proofErr w:type="spellStart"/>
      <w:proofErr w:type="gramStart"/>
      <w:r w:rsidR="006E4F2D" w:rsidRPr="0060318F">
        <w:t>onClick</w:t>
      </w:r>
      <w:proofErr w:type="spellEnd"/>
      <w:r w:rsidR="006E4F2D" w:rsidRPr="0060318F">
        <w:t>(</w:t>
      </w:r>
      <w:proofErr w:type="gramEnd"/>
      <w:r w:rsidR="006E4F2D" w:rsidRPr="0060318F">
        <w:t>View v)</w:t>
      </w:r>
      <w:r>
        <w:t>{</w:t>
      </w:r>
    </w:p>
    <w:p w:rsidR="0006454D" w:rsidRDefault="006E4F2D" w:rsidP="006E4F2D">
      <w:pPr>
        <w:pStyle w:val="ad"/>
        <w:ind w:left="240" w:hanging="240"/>
      </w:pPr>
      <w:r>
        <w:tab/>
      </w:r>
      <w:r>
        <w:tab/>
      </w:r>
      <w:r>
        <w:tab/>
      </w:r>
      <w:r w:rsidRPr="00A24957">
        <w:t xml:space="preserve">Toast </w:t>
      </w:r>
      <w:proofErr w:type="spellStart"/>
      <w:r w:rsidRPr="00A24957">
        <w:t>toast</w:t>
      </w:r>
      <w:proofErr w:type="spellEnd"/>
      <w:r w:rsidRPr="00A24957">
        <w:t xml:space="preserve"> = </w:t>
      </w:r>
      <w:proofErr w:type="spellStart"/>
      <w:r w:rsidRPr="00A24957">
        <w:t>Toast.makeText</w:t>
      </w:r>
      <w:proofErr w:type="spellEnd"/>
      <w:r w:rsidRPr="00A24957">
        <w:t>(this, "</w:t>
      </w:r>
      <w:r w:rsidRPr="00A24957">
        <w:t>點擊按鈕</w:t>
      </w:r>
      <w:r w:rsidRPr="00A24957">
        <w:t xml:space="preserve">", </w:t>
      </w:r>
      <w:proofErr w:type="spellStart"/>
      <w:r w:rsidRPr="00A24957">
        <w:t>Toast.LENGTH_SHORT</w:t>
      </w:r>
      <w:proofErr w:type="spellEnd"/>
      <w:r w:rsidRPr="00A24957">
        <w:t>);</w:t>
      </w:r>
    </w:p>
    <w:p w:rsidR="006E4F2D" w:rsidRPr="0060318F" w:rsidRDefault="0006454D" w:rsidP="006E4F2D">
      <w:pPr>
        <w:pStyle w:val="ad"/>
        <w:ind w:left="240" w:hanging="240"/>
      </w:pPr>
      <w:r>
        <w:tab/>
      </w:r>
      <w:r>
        <w:tab/>
      </w:r>
      <w:r w:rsidR="006E4F2D" w:rsidRPr="0060318F">
        <w:t>}</w:t>
      </w:r>
    </w:p>
    <w:p w:rsidR="006E4F2D" w:rsidRDefault="006E4F2D" w:rsidP="006E4F2D">
      <w:pPr>
        <w:pStyle w:val="a2"/>
        <w:ind w:firstLine="240"/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會對所有的</w:t>
      </w:r>
      <w:r>
        <w:rPr>
          <w:rFonts w:hint="eastAsia"/>
        </w:rPr>
        <w:t>button</w:t>
      </w:r>
      <w:r>
        <w:rPr>
          <w:rFonts w:hint="eastAsia"/>
        </w:rPr>
        <w:t>的點擊作反應，所以必須使用</w:t>
      </w:r>
      <w:proofErr w:type="spellStart"/>
      <w:r w:rsidRPr="00EF6D18">
        <w:t>v.getId</w:t>
      </w:r>
      <w:proofErr w:type="spellEnd"/>
      <w:r w:rsidRPr="00EF6D18">
        <w:t>()</w:t>
      </w:r>
      <w:r>
        <w:rPr>
          <w:rFonts w:hint="eastAsia"/>
        </w:rPr>
        <w:t>取得那一個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6E4F2D" w:rsidRDefault="006E4F2D" w:rsidP="006E4F2D">
      <w:pPr>
        <w:pStyle w:val="3"/>
        <w:snapToGrid/>
        <w:spacing w:beforeLines="100" w:before="400" w:after="100"/>
      </w:pPr>
      <w:r>
        <w:t>o</w:t>
      </w:r>
      <w:r>
        <w:rPr>
          <w:rFonts w:hint="eastAsia"/>
        </w:rPr>
        <w:t>nClick</w:t>
      </w:r>
    </w:p>
    <w:p w:rsidR="006E4F2D" w:rsidRDefault="006E4F2D" w:rsidP="006E4F2D">
      <w:pPr>
        <w:pStyle w:val="a2"/>
        <w:ind w:firstLine="240"/>
      </w:pPr>
      <w:r>
        <w:rPr>
          <w:rFonts w:hint="eastAsia"/>
        </w:rPr>
        <w:t>在</w:t>
      </w:r>
      <w:r>
        <w:rPr>
          <w:rFonts w:hint="eastAsia"/>
        </w:rPr>
        <w:t>.xml</w:t>
      </w:r>
      <w:r>
        <w:rPr>
          <w:rFonts w:hint="eastAsia"/>
        </w:rPr>
        <w:t>加入</w:t>
      </w:r>
    </w:p>
    <w:p w:rsidR="006E4F2D" w:rsidRDefault="006E4F2D" w:rsidP="006E4F2D">
      <w:pPr>
        <w:pStyle w:val="ad"/>
        <w:ind w:left="240" w:hanging="240"/>
      </w:pPr>
      <w:proofErr w:type="spellStart"/>
      <w:proofErr w:type="gramStart"/>
      <w:r w:rsidRPr="00A24957">
        <w:t>android:onClick</w:t>
      </w:r>
      <w:proofErr w:type="spellEnd"/>
      <w:proofErr w:type="gramEnd"/>
      <w:r w:rsidRPr="00A24957">
        <w:t>="</w:t>
      </w:r>
      <w:proofErr w:type="spellStart"/>
      <w:r w:rsidRPr="00A24957">
        <w:t>buttonOnClick</w:t>
      </w:r>
      <w:proofErr w:type="spellEnd"/>
      <w:r w:rsidRPr="00A24957">
        <w:t>"</w:t>
      </w:r>
    </w:p>
    <w:p w:rsidR="0006454D" w:rsidRDefault="006E4F2D" w:rsidP="006E4F2D">
      <w:pPr>
        <w:pStyle w:val="a2"/>
        <w:ind w:firstLine="240"/>
      </w:pPr>
      <w:r w:rsidRPr="00796FA9">
        <w:t>MainActivity.java</w:t>
      </w:r>
      <w:r>
        <w:rPr>
          <w:rFonts w:hint="eastAsia"/>
        </w:rPr>
        <w:t>加入</w:t>
      </w:r>
      <w:r>
        <w:rPr>
          <w:rFonts w:hint="eastAsia"/>
        </w:rPr>
        <w:t>method</w:t>
      </w:r>
    </w:p>
    <w:p w:rsidR="0006454D" w:rsidRDefault="0006454D" w:rsidP="006E4F2D">
      <w:pPr>
        <w:pStyle w:val="ad"/>
        <w:ind w:left="240" w:hanging="240"/>
      </w:pPr>
      <w:r>
        <w:tab/>
      </w:r>
      <w:r>
        <w:tab/>
      </w:r>
      <w:r w:rsidR="006E4F2D" w:rsidRPr="00A24957">
        <w:t xml:space="preserve">void </w:t>
      </w:r>
      <w:proofErr w:type="spellStart"/>
      <w:proofErr w:type="gramStart"/>
      <w:r w:rsidR="006E4F2D" w:rsidRPr="00A24957">
        <w:t>buttonOnClick</w:t>
      </w:r>
      <w:proofErr w:type="spellEnd"/>
      <w:r w:rsidR="006E4F2D" w:rsidRPr="00A24957">
        <w:t>(</w:t>
      </w:r>
      <w:proofErr w:type="gramEnd"/>
      <w:r w:rsidR="006E4F2D" w:rsidRPr="00A24957">
        <w:t>View view)</w:t>
      </w:r>
      <w:r>
        <w:t>{</w:t>
      </w:r>
    </w:p>
    <w:p w:rsidR="00C606F3" w:rsidRDefault="00C606F3" w:rsidP="00C606F3">
      <w:pPr>
        <w:pStyle w:val="ad"/>
        <w:ind w:left="240" w:hanging="240"/>
      </w:pPr>
      <w:r>
        <w:t>//</w:t>
      </w:r>
      <w:r w:rsidRPr="00796FA9">
        <w:rPr>
          <w:rStyle w:val="af3"/>
          <w:b w:val="0"/>
          <w:bCs w:val="0"/>
        </w:rPr>
        <w:t>TODO</w:t>
      </w:r>
      <w:r w:rsidRPr="00796FA9">
        <w:t> Auto-generated method stub</w:t>
      </w:r>
    </w:p>
    <w:p w:rsidR="006E4F2D" w:rsidRPr="00A24957" w:rsidRDefault="0006454D" w:rsidP="006E4F2D">
      <w:pPr>
        <w:pStyle w:val="ad"/>
        <w:ind w:left="240" w:hanging="240"/>
      </w:pPr>
      <w:r>
        <w:tab/>
      </w:r>
      <w:r>
        <w:tab/>
      </w:r>
      <w:r w:rsidR="006E4F2D" w:rsidRPr="00A24957">
        <w:t>}</w:t>
      </w:r>
    </w:p>
    <w:p w:rsidR="006E4F2D" w:rsidRPr="00485236" w:rsidRDefault="006E4F2D" w:rsidP="00485236">
      <w:pPr>
        <w:pStyle w:val="2"/>
        <w:spacing w:before="300" w:after="100"/>
      </w:pPr>
      <w:r w:rsidRPr="00485236">
        <w:rPr>
          <w:rFonts w:hint="eastAsia"/>
        </w:rPr>
        <w:t>T</w:t>
      </w:r>
      <w:r w:rsidRPr="00485236">
        <w:t>oast</w:t>
      </w:r>
    </w:p>
    <w:p w:rsidR="006E4F2D" w:rsidRPr="00A24957" w:rsidRDefault="006E4F2D" w:rsidP="006E4F2D">
      <w:pPr>
        <w:pStyle w:val="ad"/>
        <w:ind w:left="240" w:hanging="240"/>
      </w:pPr>
      <w:r w:rsidRPr="00A24957">
        <w:t xml:space="preserve">Toast </w:t>
      </w:r>
      <w:proofErr w:type="spellStart"/>
      <w:r w:rsidRPr="00A24957">
        <w:t>toast</w:t>
      </w:r>
      <w:proofErr w:type="spellEnd"/>
      <w:r w:rsidRPr="00A24957">
        <w:t xml:space="preserve"> = </w:t>
      </w:r>
      <w:proofErr w:type="spellStart"/>
      <w:r w:rsidRPr="00A24957">
        <w:t>Toast.makeText</w:t>
      </w:r>
      <w:proofErr w:type="spellEnd"/>
      <w:r w:rsidRPr="00A24957">
        <w:t>(this, "</w:t>
      </w:r>
      <w:r w:rsidRPr="00A24957">
        <w:t>點擊按鈕</w:t>
      </w:r>
      <w:r w:rsidRPr="00A24957">
        <w:t xml:space="preserve">", </w:t>
      </w:r>
      <w:proofErr w:type="spellStart"/>
      <w:r w:rsidRPr="00A24957">
        <w:t>Toast.LENGTH_SHORT</w:t>
      </w:r>
      <w:proofErr w:type="spellEnd"/>
      <w:r w:rsidRPr="00A24957">
        <w:t>);</w:t>
      </w:r>
    </w:p>
    <w:sectPr w:rsidR="006E4F2D" w:rsidRPr="00A24957" w:rsidSect="00FE4C2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D60" w:rsidRDefault="00025D60" w:rsidP="00697497">
      <w:pPr>
        <w:ind w:firstLine="240"/>
      </w:pPr>
      <w:r>
        <w:separator/>
      </w:r>
    </w:p>
  </w:endnote>
  <w:endnote w:type="continuationSeparator" w:id="0">
    <w:p w:rsidR="00025D60" w:rsidRDefault="00025D60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9"/>
    </w:pPr>
    <w:r>
      <w:rPr>
        <w:rStyle w:val="a8"/>
      </w:rPr>
      <w:t>–</w:t>
    </w:r>
    <w:r>
      <w:rPr>
        <w:rStyle w:val="a8"/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E4F2D">
      <w:rPr>
        <w:rStyle w:val="a8"/>
      </w:rPr>
      <w:t>2</w:t>
    </w:r>
    <w:r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Style w:val="a8"/>
      </w:rPr>
      <w:t>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9"/>
    </w:pPr>
    <w:r>
      <w:rPr>
        <w:rStyle w:val="a8"/>
      </w:rPr>
      <w:t>–</w:t>
    </w:r>
    <w:r>
      <w:rPr>
        <w:rStyle w:val="a8"/>
        <w:rFonts w:hint="eastAsia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606F3">
      <w:rPr>
        <w:rStyle w:val="a8"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Style w:val="a8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D60" w:rsidRDefault="00025D60" w:rsidP="00697497">
      <w:pPr>
        <w:ind w:firstLine="240"/>
      </w:pPr>
      <w:r>
        <w:separator/>
      </w:r>
    </w:p>
  </w:footnote>
  <w:footnote w:type="continuationSeparator" w:id="0">
    <w:p w:rsidR="00025D60" w:rsidRDefault="00025D60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606722"/>
    <w:multiLevelType w:val="hybridMultilevel"/>
    <w:tmpl w:val="ED56A83A"/>
    <w:lvl w:ilvl="0" w:tplc="8250CB08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E982D32"/>
    <w:multiLevelType w:val="multilevel"/>
    <w:tmpl w:val="B4FEFA7E"/>
    <w:lvl w:ilvl="0">
      <w:start w:val="1"/>
      <w:numFmt w:val="decimal"/>
      <w:pStyle w:val="1"/>
      <w:lvlText w:val="CH %1  "/>
      <w:lvlJc w:val="right"/>
      <w:pPr>
        <w:tabs>
          <w:tab w:val="num" w:pos="1247"/>
        </w:tabs>
        <w:ind w:left="1247" w:hanging="226"/>
      </w:pPr>
      <w:rPr>
        <w:rFonts w:cs="Times New Roman" w:hint="eastAsia"/>
      </w:rPr>
    </w:lvl>
    <w:lvl w:ilvl="1">
      <w:start w:val="1"/>
      <w:numFmt w:val="decimal"/>
      <w:pStyle w:val="2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pStyle w:val="50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pStyle w:val="7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3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1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4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135A10"/>
    <w:multiLevelType w:val="hybridMultilevel"/>
    <w:tmpl w:val="FC2A6BD6"/>
    <w:lvl w:ilvl="0" w:tplc="7C84440C">
      <w:start w:val="1"/>
      <w:numFmt w:val="bullet"/>
      <w:pStyle w:val="31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5B68DB"/>
    <w:multiLevelType w:val="hybridMultilevel"/>
    <w:tmpl w:val="AA1687AE"/>
    <w:lvl w:ilvl="0" w:tplc="C36243BA">
      <w:start w:val="1"/>
      <w:numFmt w:val="bullet"/>
      <w:pStyle w:val="41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56F288C"/>
    <w:multiLevelType w:val="hybridMultilevel"/>
    <w:tmpl w:val="F25E91F0"/>
    <w:lvl w:ilvl="0" w:tplc="4D505D62">
      <w:start w:val="1"/>
      <w:numFmt w:val="bullet"/>
      <w:pStyle w:val="21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2D"/>
    <w:rsid w:val="0000071F"/>
    <w:rsid w:val="00001482"/>
    <w:rsid w:val="00001939"/>
    <w:rsid w:val="000042E1"/>
    <w:rsid w:val="0000499C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5D60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5200A"/>
    <w:rsid w:val="00054615"/>
    <w:rsid w:val="00057637"/>
    <w:rsid w:val="000603C5"/>
    <w:rsid w:val="0006196A"/>
    <w:rsid w:val="00061DAC"/>
    <w:rsid w:val="00062964"/>
    <w:rsid w:val="0006454D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54E"/>
    <w:rsid w:val="000D2083"/>
    <w:rsid w:val="000D3BBC"/>
    <w:rsid w:val="000D4BCE"/>
    <w:rsid w:val="000E0C43"/>
    <w:rsid w:val="000E1F25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88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0C9D"/>
    <w:rsid w:val="001210D6"/>
    <w:rsid w:val="001219E0"/>
    <w:rsid w:val="001233DF"/>
    <w:rsid w:val="0012360E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5DE8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261B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BF8"/>
    <w:rsid w:val="00351153"/>
    <w:rsid w:val="003542A3"/>
    <w:rsid w:val="003560B0"/>
    <w:rsid w:val="0035691C"/>
    <w:rsid w:val="00357E29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1EAC"/>
    <w:rsid w:val="003A2426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5236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674"/>
    <w:rsid w:val="00652374"/>
    <w:rsid w:val="006538FD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4F2D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0719"/>
    <w:rsid w:val="009A1DDB"/>
    <w:rsid w:val="009A505D"/>
    <w:rsid w:val="009A6155"/>
    <w:rsid w:val="009A699B"/>
    <w:rsid w:val="009A7CF0"/>
    <w:rsid w:val="009B2C45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5317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2B16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D015F"/>
    <w:rsid w:val="00AD0D45"/>
    <w:rsid w:val="00AD2CF0"/>
    <w:rsid w:val="00AD2DA4"/>
    <w:rsid w:val="00AD39BB"/>
    <w:rsid w:val="00AD6E29"/>
    <w:rsid w:val="00AE0F7E"/>
    <w:rsid w:val="00AE1B94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73CE"/>
    <w:rsid w:val="00B478D5"/>
    <w:rsid w:val="00B5045A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4C2"/>
    <w:rsid w:val="00BE0FB2"/>
    <w:rsid w:val="00BE5188"/>
    <w:rsid w:val="00BE7164"/>
    <w:rsid w:val="00BE75FF"/>
    <w:rsid w:val="00BE7C07"/>
    <w:rsid w:val="00BF0EEC"/>
    <w:rsid w:val="00BF47D6"/>
    <w:rsid w:val="00BF7A04"/>
    <w:rsid w:val="00C007A4"/>
    <w:rsid w:val="00C03EC3"/>
    <w:rsid w:val="00C04ED2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06F3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252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5C42"/>
    <w:rsid w:val="00E6685E"/>
    <w:rsid w:val="00E671A4"/>
    <w:rsid w:val="00E67208"/>
    <w:rsid w:val="00E71CB6"/>
    <w:rsid w:val="00E744EB"/>
    <w:rsid w:val="00E74809"/>
    <w:rsid w:val="00E752A2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3808"/>
    <w:rsid w:val="00EE6A33"/>
    <w:rsid w:val="00EF04BE"/>
    <w:rsid w:val="00EF1769"/>
    <w:rsid w:val="00EF3128"/>
    <w:rsid w:val="00EF36CA"/>
    <w:rsid w:val="00EF3D39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567"/>
    <w:rsid w:val="00F75E42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B34C2A"/>
  <w15:chartTrackingRefBased/>
  <w15:docId w15:val="{A114B74B-83AE-49E9-B50B-564687AC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E4F2D"/>
    <w:pPr>
      <w:widowControl w:val="0"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qFormat/>
    <w:rsid w:val="003A2426"/>
    <w:pPr>
      <w:keepNext/>
      <w:numPr>
        <w:numId w:val="2"/>
      </w:numPr>
      <w:adjustRightInd w:val="0"/>
      <w:snapToGrid w:val="0"/>
      <w:spacing w:afterLines="100" w:after="100"/>
      <w:ind w:left="1248" w:hanging="227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">
    <w:name w:val="heading 2"/>
    <w:basedOn w:val="1"/>
    <w:next w:val="a2"/>
    <w:qFormat/>
    <w:rsid w:val="009D5317"/>
    <w:pPr>
      <w:numPr>
        <w:ilvl w:val="1"/>
      </w:numPr>
      <w:spacing w:beforeLines="75" w:before="75" w:afterLines="25" w:after="25"/>
      <w:jc w:val="left"/>
      <w:outlineLvl w:val="1"/>
    </w:pPr>
    <w:rPr>
      <w:sz w:val="32"/>
      <w:szCs w:val="32"/>
    </w:rPr>
  </w:style>
  <w:style w:type="paragraph" w:styleId="3">
    <w:name w:val="heading 3"/>
    <w:basedOn w:val="2"/>
    <w:next w:val="a2"/>
    <w:qFormat/>
    <w:rsid w:val="009D5317"/>
    <w:pPr>
      <w:numPr>
        <w:ilvl w:val="2"/>
      </w:numPr>
      <w:outlineLvl w:val="2"/>
    </w:pPr>
    <w:rPr>
      <w:b w:val="0"/>
      <w:bCs w:val="0"/>
      <w:i/>
      <w:iCs/>
      <w:sz w:val="28"/>
      <w:szCs w:val="28"/>
    </w:rPr>
  </w:style>
  <w:style w:type="paragraph" w:styleId="4">
    <w:name w:val="heading 4"/>
    <w:basedOn w:val="3"/>
    <w:next w:val="a2"/>
    <w:qFormat/>
    <w:rsid w:val="009D5317"/>
    <w:pPr>
      <w:widowControl w:val="0"/>
      <w:numPr>
        <w:ilvl w:val="3"/>
      </w:numPr>
      <w:ind w:left="793" w:hanging="113"/>
      <w:jc w:val="both"/>
      <w:outlineLvl w:val="3"/>
    </w:pPr>
    <w:rPr>
      <w:rFonts w:eastAsia="新細明體"/>
      <w:b/>
      <w:bCs/>
      <w:i w:val="0"/>
      <w:iCs w:val="0"/>
      <w:sz w:val="24"/>
      <w:szCs w:val="20"/>
    </w:rPr>
  </w:style>
  <w:style w:type="paragraph" w:styleId="50">
    <w:name w:val="heading 5"/>
    <w:basedOn w:val="4"/>
    <w:next w:val="a2"/>
    <w:qFormat/>
    <w:rsid w:val="009D5317"/>
    <w:pPr>
      <w:numPr>
        <w:ilvl w:val="4"/>
      </w:numPr>
      <w:outlineLvl w:val="4"/>
    </w:pPr>
  </w:style>
  <w:style w:type="paragraph" w:styleId="6">
    <w:name w:val="heading 6"/>
    <w:basedOn w:val="50"/>
    <w:next w:val="a2"/>
    <w:qFormat/>
    <w:rsid w:val="009D5317"/>
    <w:pPr>
      <w:numPr>
        <w:ilvl w:val="5"/>
      </w:numPr>
      <w:ind w:left="1020" w:hanging="113"/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2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2"/>
    <w:qFormat/>
    <w:rsid w:val="00AB2B16"/>
    <w:pPr>
      <w:keepNext/>
      <w:widowControl/>
      <w:numPr>
        <w:ilvl w:val="7"/>
        <w:numId w:val="2"/>
      </w:numPr>
      <w:snapToGrid w:val="0"/>
      <w:spacing w:beforeLines="100" w:before="100"/>
      <w:ind w:firstLineChars="0" w:firstLine="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AB2B16"/>
    <w:pPr>
      <w:keepNext w:val="0"/>
      <w:numPr>
        <w:ilvl w:val="8"/>
      </w:numPr>
      <w:spacing w:beforeLines="0" w:before="0" w:after="24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6"/>
    <w:rsid w:val="003A4B68"/>
    <w:pPr>
      <w:ind w:leftChars="200" w:left="200"/>
    </w:pPr>
  </w:style>
  <w:style w:type="paragraph" w:styleId="32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2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7"/>
      </w:numPr>
      <w:snapToGrid w:val="0"/>
      <w:jc w:val="both"/>
    </w:pPr>
    <w:rPr>
      <w:sz w:val="24"/>
    </w:rPr>
  </w:style>
  <w:style w:type="paragraph" w:styleId="21">
    <w:name w:val="List Bullet 2"/>
    <w:basedOn w:val="a0"/>
    <w:autoRedefine/>
    <w:rsid w:val="002D053B"/>
    <w:pPr>
      <w:numPr>
        <w:numId w:val="3"/>
      </w:numPr>
      <w:tabs>
        <w:tab w:val="left" w:pos="680"/>
      </w:tabs>
    </w:pPr>
  </w:style>
  <w:style w:type="paragraph" w:styleId="31">
    <w:name w:val="List Bullet 3"/>
    <w:basedOn w:val="a0"/>
    <w:autoRedefine/>
    <w:rsid w:val="002D053B"/>
    <w:pPr>
      <w:numPr>
        <w:numId w:val="4"/>
      </w:numPr>
      <w:tabs>
        <w:tab w:val="left" w:pos="1021"/>
      </w:tabs>
    </w:pPr>
  </w:style>
  <w:style w:type="paragraph" w:styleId="41">
    <w:name w:val="List Bullet 4"/>
    <w:basedOn w:val="a0"/>
    <w:autoRedefine/>
    <w:rsid w:val="002D053B"/>
    <w:pPr>
      <w:numPr>
        <w:numId w:val="6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5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2D053B"/>
    <w:pPr>
      <w:numPr>
        <w:numId w:val="1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"/>
    <w:rsid w:val="002D053B"/>
    <w:pPr>
      <w:numPr>
        <w:ilvl w:val="1"/>
      </w:numPr>
    </w:pPr>
  </w:style>
  <w:style w:type="paragraph" w:styleId="30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"/>
    <w:rsid w:val="002D053B"/>
    <w:pPr>
      <w:numPr>
        <w:ilvl w:val="3"/>
      </w:numPr>
    </w:pPr>
  </w:style>
  <w:style w:type="paragraph" w:styleId="51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4"/>
    <w:rsid w:val="00962E06"/>
    <w:pPr>
      <w:widowControl w:val="0"/>
      <w:snapToGrid w:val="0"/>
      <w:spacing w:afterLines="25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1"/>
    <w:rsid w:val="00AB2B16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rsid w:val="00962E06"/>
    <w:rPr>
      <w:rFonts w:cs="Times New Roman"/>
      <w:color w:val="0000FF"/>
      <w:u w:val="single"/>
    </w:rPr>
  </w:style>
  <w:style w:type="paragraph" w:styleId="af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2">
    <w:name w:val="Body Text"/>
    <w:basedOn w:val="a1"/>
    <w:rsid w:val="00357E29"/>
  </w:style>
  <w:style w:type="paragraph" w:styleId="10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1"/>
    <w:autoRedefine/>
    <w:rsid w:val="00962E06"/>
    <w:pPr>
      <w:tabs>
        <w:tab w:val="clear" w:pos="709"/>
        <w:tab w:val="left" w:pos="851"/>
      </w:tabs>
    </w:pPr>
  </w:style>
  <w:style w:type="paragraph" w:styleId="33">
    <w:name w:val="toc 3"/>
    <w:basedOn w:val="23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0">
    <w:name w:val="表格"/>
    <w:rsid w:val="00962E06"/>
    <w:pPr>
      <w:snapToGrid w:val="0"/>
      <w:ind w:leftChars="20" w:left="20" w:rightChars="20" w:right="20"/>
      <w:jc w:val="center"/>
    </w:pPr>
    <w:rPr>
      <w:sz w:val="24"/>
      <w:szCs w:val="24"/>
    </w:rPr>
  </w:style>
  <w:style w:type="paragraph" w:customStyle="1" w:styleId="af1">
    <w:name w:val="表格置中"/>
    <w:basedOn w:val="a1"/>
    <w:rsid w:val="00962E06"/>
    <w:pPr>
      <w:jc w:val="center"/>
    </w:pPr>
  </w:style>
  <w:style w:type="character" w:styleId="af2">
    <w:name w:val="Emphasis"/>
    <w:uiPriority w:val="20"/>
    <w:qFormat/>
    <w:rsid w:val="006E4F2D"/>
    <w:rPr>
      <w:i/>
      <w:iCs/>
    </w:rPr>
  </w:style>
  <w:style w:type="character" w:styleId="af3">
    <w:name w:val="Strong"/>
    <w:uiPriority w:val="22"/>
    <w:qFormat/>
    <w:rsid w:val="006E4F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70</TotalTime>
  <Pages>1</Pages>
  <Words>145</Words>
  <Characters>832</Characters>
  <Application>Microsoft Office Word</Application>
  <DocSecurity>0</DocSecurity>
  <Lines>6</Lines>
  <Paragraphs>1</Paragraphs>
  <ScaleCrop>false</ScaleCrop>
  <Company>Howhy Workshop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</dc:creator>
  <cp:keywords/>
  <dc:description/>
  <cp:lastModifiedBy>Jinni Tsay</cp:lastModifiedBy>
  <cp:revision>5</cp:revision>
  <dcterms:created xsi:type="dcterms:W3CDTF">2018-08-20T06:24:00Z</dcterms:created>
  <dcterms:modified xsi:type="dcterms:W3CDTF">2018-08-20T07:42:00Z</dcterms:modified>
</cp:coreProperties>
</file>